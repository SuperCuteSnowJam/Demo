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89077" w14:textId="77777777" w:rsidR="00481634" w:rsidRDefault="00077BA4">
      <w:pPr>
        <w:jc w:val="center"/>
        <w:rPr>
          <w:b/>
          <w:color w:val="008080"/>
          <w:sz w:val="52"/>
          <w:szCs w:val="52"/>
        </w:rPr>
      </w:pPr>
      <w:r>
        <w:rPr>
          <w:rFonts w:hint="eastAsia"/>
          <w:b/>
          <w:color w:val="008080"/>
          <w:sz w:val="52"/>
          <w:szCs w:val="52"/>
        </w:rPr>
        <w:t>个</w:t>
      </w:r>
      <w:r>
        <w:rPr>
          <w:rFonts w:hint="eastAsia"/>
          <w:b/>
          <w:color w:val="008080"/>
          <w:sz w:val="52"/>
          <w:szCs w:val="52"/>
        </w:rPr>
        <w:t xml:space="preserve"> </w:t>
      </w:r>
      <w:r>
        <w:rPr>
          <w:b/>
          <w:color w:val="008080"/>
          <w:sz w:val="52"/>
          <w:szCs w:val="52"/>
        </w:rPr>
        <w:t xml:space="preserve"> </w:t>
      </w:r>
      <w:r>
        <w:rPr>
          <w:rFonts w:hint="eastAsia"/>
          <w:b/>
          <w:color w:val="008080"/>
          <w:sz w:val="52"/>
          <w:szCs w:val="52"/>
        </w:rPr>
        <w:t>人</w:t>
      </w:r>
      <w:r>
        <w:rPr>
          <w:rFonts w:hint="eastAsia"/>
          <w:b/>
          <w:color w:val="008080"/>
          <w:sz w:val="52"/>
          <w:szCs w:val="52"/>
        </w:rPr>
        <w:t xml:space="preserve"> </w:t>
      </w:r>
      <w:r>
        <w:rPr>
          <w:b/>
          <w:color w:val="008080"/>
          <w:sz w:val="52"/>
          <w:szCs w:val="52"/>
        </w:rPr>
        <w:t xml:space="preserve"> </w:t>
      </w:r>
      <w:r>
        <w:rPr>
          <w:rFonts w:hint="eastAsia"/>
          <w:b/>
          <w:color w:val="008080"/>
          <w:sz w:val="52"/>
          <w:szCs w:val="52"/>
        </w:rPr>
        <w:t>简</w:t>
      </w:r>
      <w:r>
        <w:rPr>
          <w:rFonts w:hint="eastAsia"/>
          <w:b/>
          <w:color w:val="008080"/>
          <w:sz w:val="52"/>
          <w:szCs w:val="52"/>
        </w:rPr>
        <w:t xml:space="preserve">  </w:t>
      </w:r>
      <w:r>
        <w:rPr>
          <w:rFonts w:hint="eastAsia"/>
          <w:b/>
          <w:color w:val="008080"/>
          <w:sz w:val="52"/>
          <w:szCs w:val="52"/>
        </w:rPr>
        <w:t>历</w:t>
      </w:r>
    </w:p>
    <w:p w14:paraId="1EDB2D14" w14:textId="5C42EFA6" w:rsidR="00481634" w:rsidRDefault="00077BA4">
      <w:pPr>
        <w:rPr>
          <w:szCs w:val="21"/>
        </w:rPr>
      </w:pPr>
      <w:r>
        <w:rPr>
          <w:rFonts w:hint="eastAsia"/>
          <w:szCs w:val="21"/>
        </w:rPr>
        <w:t>姓</w:t>
      </w:r>
      <w:r>
        <w:rPr>
          <w:rFonts w:hint="eastAsia"/>
          <w:szCs w:val="21"/>
        </w:rPr>
        <w:t>名</w:t>
      </w:r>
      <w:r w:rsidR="00311281">
        <w:rPr>
          <w:rFonts w:hint="eastAsia"/>
          <w:szCs w:val="21"/>
        </w:rPr>
        <w:t>：</w:t>
      </w:r>
      <w:r>
        <w:rPr>
          <w:rFonts w:hint="eastAsia"/>
          <w:szCs w:val="21"/>
        </w:rPr>
        <w:t>王国强</w:t>
      </w:r>
      <w:r>
        <w:rPr>
          <w:rFonts w:hint="eastAsia"/>
          <w:szCs w:val="21"/>
        </w:rPr>
        <w:t xml:space="preserve">    </w:t>
      </w:r>
      <w:r w:rsidR="00311281">
        <w:rPr>
          <w:rFonts w:hint="eastAsia"/>
          <w:szCs w:val="21"/>
        </w:rPr>
        <w:t>性别：男</w:t>
      </w:r>
      <w:r>
        <w:rPr>
          <w:rFonts w:hint="eastAsia"/>
          <w:szCs w:val="21"/>
        </w:rPr>
        <w:t xml:space="preserve">                                       </w:t>
      </w:r>
      <w:r>
        <w:rPr>
          <w:rFonts w:hint="eastAsia"/>
          <w:noProof/>
          <w:szCs w:val="21"/>
        </w:rPr>
        <w:drawing>
          <wp:inline distT="0" distB="0" distL="114300" distR="114300" wp14:anchorId="4C672E2E" wp14:editId="2D636EB5">
            <wp:extent cx="899795" cy="1259840"/>
            <wp:effectExtent l="0" t="0" r="14605" b="5080"/>
            <wp:docPr id="1" name="图片 2" descr="IMG_0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04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  </w:t>
      </w:r>
    </w:p>
    <w:p w14:paraId="72DF0D57" w14:textId="5A300047" w:rsidR="00481634" w:rsidRDefault="00077BA4">
      <w:pPr>
        <w:rPr>
          <w:szCs w:val="21"/>
        </w:rPr>
      </w:pP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龄：</w:t>
      </w:r>
      <w:r>
        <w:rPr>
          <w:szCs w:val="21"/>
        </w:rPr>
        <w:t>2</w:t>
      </w:r>
      <w:r w:rsidR="007D408D">
        <w:rPr>
          <w:rFonts w:hint="eastAsia"/>
          <w:szCs w:val="21"/>
        </w:rPr>
        <w:t>4</w:t>
      </w:r>
      <w:r w:rsidR="00311281">
        <w:rPr>
          <w:rFonts w:hint="eastAsia"/>
          <w:szCs w:val="21"/>
        </w:rPr>
        <w:t xml:space="preserve"> </w:t>
      </w:r>
      <w:r w:rsidR="00311281">
        <w:rPr>
          <w:szCs w:val="21"/>
        </w:rPr>
        <w:t xml:space="preserve">       </w:t>
      </w:r>
      <w:r>
        <w:rPr>
          <w:rFonts w:hint="eastAsia"/>
          <w:szCs w:val="21"/>
        </w:rPr>
        <w:t>专</w:t>
      </w:r>
      <w:r>
        <w:rPr>
          <w:rFonts w:hint="eastAsia"/>
          <w:szCs w:val="21"/>
        </w:rPr>
        <w:t>业：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软件工程</w:t>
      </w:r>
    </w:p>
    <w:p w14:paraId="330019B5" w14:textId="74B22EE9" w:rsidR="0047053B" w:rsidRDefault="00077BA4">
      <w:pPr>
        <w:rPr>
          <w:rFonts w:hint="eastAsia"/>
          <w:szCs w:val="21"/>
        </w:rPr>
      </w:pPr>
      <w:r>
        <w:rPr>
          <w:rFonts w:hint="eastAsia"/>
          <w:szCs w:val="21"/>
        </w:rPr>
        <w:t>毕业院校：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上海应用技术大学</w:t>
      </w:r>
      <w:r w:rsidR="007D408D">
        <w:rPr>
          <w:rFonts w:hint="eastAsia"/>
          <w:szCs w:val="21"/>
        </w:rPr>
        <w:t>（</w:t>
      </w:r>
      <w:r w:rsidR="007D408D">
        <w:rPr>
          <w:rFonts w:hint="eastAsia"/>
          <w:szCs w:val="21"/>
        </w:rPr>
        <w:t>2019.06</w:t>
      </w:r>
      <w:r w:rsidR="007D408D">
        <w:rPr>
          <w:rFonts w:hint="eastAsia"/>
          <w:szCs w:val="21"/>
        </w:rPr>
        <w:t>毕业</w:t>
      </w:r>
      <w:r w:rsidR="0047053B">
        <w:rPr>
          <w:rFonts w:hint="eastAsia"/>
          <w:szCs w:val="21"/>
        </w:rPr>
        <w:t>）</w:t>
      </w:r>
    </w:p>
    <w:p w14:paraId="5D8CA0BE" w14:textId="77777777" w:rsidR="00481634" w:rsidRDefault="00077BA4">
      <w:pPr>
        <w:rPr>
          <w:szCs w:val="21"/>
        </w:rPr>
      </w:pPr>
      <w:r>
        <w:rPr>
          <w:rFonts w:hint="eastAsia"/>
          <w:szCs w:val="21"/>
        </w:rPr>
        <w:t>电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话：</w:t>
      </w:r>
      <w:r>
        <w:rPr>
          <w:rFonts w:hint="eastAsia"/>
          <w:szCs w:val="21"/>
        </w:rPr>
        <w:t xml:space="preserve">  15216670686</w:t>
      </w:r>
    </w:p>
    <w:p w14:paraId="76FF728F" w14:textId="77777777" w:rsidR="00481634" w:rsidRDefault="00077BA4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mail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 15216670686</w:t>
      </w:r>
      <w:r>
        <w:rPr>
          <w:rFonts w:ascii="宋体" w:hAnsi="宋体" w:hint="eastAsia"/>
          <w:szCs w:val="21"/>
        </w:rPr>
        <w:t>@163.com</w:t>
      </w:r>
    </w:p>
    <w:p w14:paraId="40DADA79" w14:textId="77777777" w:rsidR="00481634" w:rsidRDefault="00077BA4">
      <w:pPr>
        <w:rPr>
          <w:color w:val="008080"/>
          <w:szCs w:val="21"/>
        </w:rPr>
      </w:pPr>
      <w:r>
        <w:rPr>
          <w:rFonts w:hint="eastAsia"/>
          <w:color w:val="FFFFFF"/>
          <w:szCs w:val="21"/>
          <w:highlight w:val="darkCyan"/>
        </w:rPr>
        <w:t>___</w:t>
      </w:r>
      <w:r>
        <w:rPr>
          <w:rFonts w:hint="eastAsia"/>
          <w:color w:val="FFFFFF"/>
          <w:szCs w:val="21"/>
          <w:highlight w:val="darkCyan"/>
        </w:rPr>
        <w:t>·</w:t>
      </w:r>
      <w:r>
        <w:rPr>
          <w:rFonts w:hint="eastAsia"/>
          <w:color w:val="FFFFFF"/>
          <w:szCs w:val="21"/>
          <w:highlight w:val="darkCyan"/>
        </w:rPr>
        <w:t>项目经验</w:t>
      </w:r>
      <w:r>
        <w:rPr>
          <w:rFonts w:hint="eastAsia"/>
          <w:color w:val="FFFFFF"/>
          <w:szCs w:val="21"/>
          <w:highlight w:val="darkCyan"/>
        </w:rPr>
        <w:t>·</w:t>
      </w:r>
      <w:r>
        <w:rPr>
          <w:rFonts w:hint="eastAsia"/>
          <w:color w:val="FFFFFF"/>
          <w:szCs w:val="21"/>
          <w:highlight w:val="darkCyan"/>
        </w:rPr>
        <w:t>____</w:t>
      </w:r>
      <w:r>
        <w:rPr>
          <w:rFonts w:hint="eastAsia"/>
          <w:color w:val="008080"/>
          <w:szCs w:val="21"/>
        </w:rPr>
        <w:t>___________________________________________________________</w:t>
      </w:r>
    </w:p>
    <w:p w14:paraId="26FC3DFB" w14:textId="56F48F2E" w:rsidR="00481634" w:rsidRDefault="003425B7" w:rsidP="003425B7">
      <w:pPr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Trust</w:t>
      </w:r>
      <w:r w:rsidR="00077BA4">
        <w:rPr>
          <w:rFonts w:hint="eastAsia"/>
          <w:szCs w:val="21"/>
        </w:rPr>
        <w:t xml:space="preserve">  </w:t>
      </w:r>
      <w:r w:rsidR="00077BA4">
        <w:rPr>
          <w:rFonts w:hint="eastAsia"/>
          <w:szCs w:val="21"/>
        </w:rPr>
        <w:t>所在公司：易保网络技术</w:t>
      </w:r>
      <w:r w:rsidR="00077BA4">
        <w:rPr>
          <w:rFonts w:hint="eastAsia"/>
          <w:szCs w:val="21"/>
        </w:rPr>
        <w:t>(</w:t>
      </w:r>
      <w:r w:rsidR="00077BA4">
        <w:rPr>
          <w:rFonts w:hint="eastAsia"/>
          <w:szCs w:val="21"/>
        </w:rPr>
        <w:t>上海</w:t>
      </w:r>
      <w:r w:rsidR="00077BA4">
        <w:rPr>
          <w:rFonts w:hint="eastAsia"/>
          <w:szCs w:val="21"/>
        </w:rPr>
        <w:t>)</w:t>
      </w:r>
      <w:r w:rsidR="00077BA4">
        <w:rPr>
          <w:rFonts w:hint="eastAsia"/>
          <w:szCs w:val="21"/>
        </w:rPr>
        <w:t>有限公司</w:t>
      </w:r>
      <w:r w:rsidR="00077BA4">
        <w:rPr>
          <w:rFonts w:hint="eastAsia"/>
          <w:szCs w:val="21"/>
        </w:rPr>
        <w:t xml:space="preserve"> </w:t>
      </w:r>
      <w:r w:rsidR="00077BA4">
        <w:rPr>
          <w:rFonts w:hint="eastAsia"/>
          <w:szCs w:val="21"/>
        </w:rPr>
        <w:t>职位：</w:t>
      </w:r>
      <w:r w:rsidR="00077BA4">
        <w:rPr>
          <w:rFonts w:hint="eastAsia"/>
          <w:szCs w:val="21"/>
        </w:rPr>
        <w:t>Java</w:t>
      </w:r>
      <w:r w:rsidR="00077BA4">
        <w:rPr>
          <w:rFonts w:hint="eastAsia"/>
          <w:szCs w:val="21"/>
        </w:rPr>
        <w:t>开发实习生</w:t>
      </w:r>
    </w:p>
    <w:p w14:paraId="35E2A0D9" w14:textId="7E8789C4" w:rsidR="00481634" w:rsidRDefault="00077BA4">
      <w:pPr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在职时间：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个月（</w:t>
      </w:r>
      <w:r>
        <w:rPr>
          <w:rFonts w:hint="eastAsia"/>
          <w:szCs w:val="21"/>
        </w:rPr>
        <w:t>2018.07-2019.03</w:t>
      </w:r>
      <w:r>
        <w:rPr>
          <w:rFonts w:hint="eastAsia"/>
          <w:szCs w:val="21"/>
        </w:rPr>
        <w:t>）</w:t>
      </w:r>
    </w:p>
    <w:p w14:paraId="30BD2C93" w14:textId="6C897AAF" w:rsidR="00311281" w:rsidRDefault="0031128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本项目的目标是开发一个综合性的保险系统。</w:t>
      </w:r>
    </w:p>
    <w:p w14:paraId="5241766E" w14:textId="360198C9" w:rsidR="00481634" w:rsidRDefault="0031128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我的主要职责是</w:t>
      </w:r>
      <w:r>
        <w:rPr>
          <w:rFonts w:hint="eastAsia"/>
          <w:szCs w:val="21"/>
        </w:rPr>
        <w:t>P</w:t>
      </w:r>
      <w:r>
        <w:rPr>
          <w:szCs w:val="21"/>
        </w:rPr>
        <w:t>A</w:t>
      </w:r>
      <w:r>
        <w:rPr>
          <w:rFonts w:hint="eastAsia"/>
          <w:szCs w:val="21"/>
        </w:rPr>
        <w:t>模块和</w:t>
      </w:r>
      <w:r>
        <w:rPr>
          <w:rFonts w:hint="eastAsia"/>
          <w:szCs w:val="21"/>
        </w:rPr>
        <w:t>R</w:t>
      </w:r>
      <w:r>
        <w:rPr>
          <w:szCs w:val="21"/>
        </w:rPr>
        <w:t>I</w:t>
      </w:r>
      <w:r>
        <w:rPr>
          <w:rFonts w:hint="eastAsia"/>
          <w:szCs w:val="21"/>
        </w:rPr>
        <w:t>模块的开发，同时修复系统的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。系统采用了</w:t>
      </w:r>
      <w:r>
        <w:rPr>
          <w:szCs w:val="21"/>
        </w:rPr>
        <w:t>SSH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</w:t>
      </w:r>
      <w:r>
        <w:rPr>
          <w:szCs w:val="21"/>
        </w:rPr>
        <w:t>edis</w:t>
      </w:r>
      <w:r>
        <w:rPr>
          <w:rFonts w:hint="eastAsia"/>
          <w:szCs w:val="21"/>
        </w:rPr>
        <w:t>,</w:t>
      </w:r>
      <w:r>
        <w:rPr>
          <w:szCs w:val="21"/>
        </w:rPr>
        <w:t>solr,Oracle</w:t>
      </w:r>
      <w:r>
        <w:rPr>
          <w:rFonts w:hint="eastAsia"/>
          <w:szCs w:val="21"/>
        </w:rPr>
        <w:t>等软件生产的常用技术。</w:t>
      </w:r>
    </w:p>
    <w:p w14:paraId="764F3859" w14:textId="617B4A8C" w:rsidR="003425B7" w:rsidRDefault="003425B7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）二手房交易网站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毕业设计项目</w:t>
      </w:r>
    </w:p>
    <w:p w14:paraId="51E7C35C" w14:textId="3B90C8B2" w:rsidR="003425B7" w:rsidRDefault="003425B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时间</w:t>
      </w:r>
      <w:r>
        <w:rPr>
          <w:szCs w:val="21"/>
        </w:rPr>
        <w:t>:2019.03-2019.05</w:t>
      </w:r>
    </w:p>
    <w:p w14:paraId="3C70309A" w14:textId="1DA127DB" w:rsidR="003425B7" w:rsidRDefault="003425B7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S</w:t>
      </w:r>
      <w:r>
        <w:rPr>
          <w:szCs w:val="21"/>
        </w:rPr>
        <w:t>SH</w:t>
      </w:r>
      <w:r>
        <w:rPr>
          <w:rFonts w:hint="eastAsia"/>
          <w:szCs w:val="21"/>
        </w:rPr>
        <w:t>作为系统的后台架构，内嵌</w:t>
      </w:r>
      <w:r>
        <w:rPr>
          <w:rFonts w:hint="eastAsia"/>
          <w:szCs w:val="21"/>
        </w:rPr>
        <w:t>tomcat</w:t>
      </w:r>
      <w:r>
        <w:rPr>
          <w:rFonts w:hint="eastAsia"/>
          <w:szCs w:val="21"/>
        </w:rPr>
        <w:t>启动，前台使用</w:t>
      </w:r>
      <w:r>
        <w:rPr>
          <w:rFonts w:hint="eastAsia"/>
          <w:szCs w:val="21"/>
        </w:rPr>
        <w:t>Node</w:t>
      </w:r>
      <w:r>
        <w:rPr>
          <w:rFonts w:hint="eastAsia"/>
          <w:szCs w:val="21"/>
        </w:rPr>
        <w:t>技术和</w:t>
      </w:r>
      <w:r>
        <w:rPr>
          <w:rFonts w:hint="eastAsia"/>
          <w:szCs w:val="21"/>
        </w:rPr>
        <w:t>React</w:t>
      </w:r>
      <w:r>
        <w:rPr>
          <w:rFonts w:hint="eastAsia"/>
          <w:szCs w:val="21"/>
        </w:rPr>
        <w:t>框架解决前端问题，数据库使用</w:t>
      </w:r>
      <w:r>
        <w:rPr>
          <w:rFonts w:hint="eastAsia"/>
          <w:szCs w:val="21"/>
        </w:rPr>
        <w:t>M</w:t>
      </w:r>
      <w:r>
        <w:rPr>
          <w:szCs w:val="21"/>
        </w:rPr>
        <w:t>YSQL</w:t>
      </w:r>
      <w:r>
        <w:rPr>
          <w:rFonts w:hint="eastAsia"/>
          <w:szCs w:val="21"/>
        </w:rPr>
        <w:t>。独立开发完成并能满足基本使用需求。</w:t>
      </w:r>
    </w:p>
    <w:p w14:paraId="34692C62" w14:textId="13015AB5" w:rsidR="00481634" w:rsidRPr="003425B7" w:rsidRDefault="003425B7" w:rsidP="003425B7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077BA4" w:rsidRPr="003425B7">
        <w:rPr>
          <w:rFonts w:hint="eastAsia"/>
          <w:szCs w:val="21"/>
        </w:rPr>
        <w:t>G</w:t>
      </w:r>
      <w:r w:rsidR="00311281" w:rsidRPr="003425B7">
        <w:rPr>
          <w:rFonts w:hint="eastAsia"/>
          <w:szCs w:val="21"/>
        </w:rPr>
        <w:t>da</w:t>
      </w:r>
      <w:r w:rsidR="00077BA4" w:rsidRPr="003425B7">
        <w:rPr>
          <w:rFonts w:hint="eastAsia"/>
          <w:szCs w:val="21"/>
        </w:rPr>
        <w:t xml:space="preserve">  </w:t>
      </w:r>
      <w:r w:rsidR="00077BA4" w:rsidRPr="003425B7">
        <w:rPr>
          <w:rFonts w:hint="eastAsia"/>
          <w:szCs w:val="21"/>
        </w:rPr>
        <w:t>所在公司：上海亦恺互联网有限公司</w:t>
      </w:r>
      <w:r w:rsidR="00077BA4" w:rsidRPr="003425B7">
        <w:rPr>
          <w:rFonts w:hint="eastAsia"/>
          <w:szCs w:val="21"/>
        </w:rPr>
        <w:t xml:space="preserve"> </w:t>
      </w:r>
      <w:r w:rsidR="00077BA4" w:rsidRPr="003425B7">
        <w:rPr>
          <w:rFonts w:hint="eastAsia"/>
          <w:szCs w:val="21"/>
        </w:rPr>
        <w:t>职位：大数据开发工程师</w:t>
      </w:r>
    </w:p>
    <w:p w14:paraId="41D87DF3" w14:textId="6318BB2B" w:rsidR="00481634" w:rsidRDefault="00077BA4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在职时间：</w:t>
      </w:r>
      <w:r>
        <w:rPr>
          <w:rFonts w:hint="eastAsia"/>
          <w:szCs w:val="21"/>
        </w:rPr>
        <w:t xml:space="preserve">2019.05- </w:t>
      </w:r>
      <w:r>
        <w:rPr>
          <w:rFonts w:hint="eastAsia"/>
          <w:szCs w:val="21"/>
        </w:rPr>
        <w:t>至今</w:t>
      </w:r>
    </w:p>
    <w:p w14:paraId="46D146D3" w14:textId="2A20C35A" w:rsidR="00311281" w:rsidRDefault="0031128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本项目的目标是收集电商网站的信息，整理落入</w:t>
      </w:r>
      <w:r w:rsidR="0047053B">
        <w:rPr>
          <w:rFonts w:hint="eastAsia"/>
          <w:szCs w:val="21"/>
        </w:rPr>
        <w:t>公司</w:t>
      </w:r>
      <w:r>
        <w:rPr>
          <w:rFonts w:hint="eastAsia"/>
          <w:szCs w:val="21"/>
        </w:rPr>
        <w:t>的数据仓库。</w:t>
      </w:r>
    </w:p>
    <w:p w14:paraId="4124938B" w14:textId="3F399A4D" w:rsidR="00311281" w:rsidRDefault="0031128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我主要负责的</w:t>
      </w:r>
      <w:r w:rsidR="0047053B">
        <w:rPr>
          <w:rFonts w:hint="eastAsia"/>
          <w:szCs w:val="21"/>
        </w:rPr>
        <w:t>是</w:t>
      </w:r>
      <w:r>
        <w:rPr>
          <w:rFonts w:hint="eastAsia"/>
          <w:szCs w:val="21"/>
        </w:rPr>
        <w:t>数据的解析，</w:t>
      </w:r>
      <w:r>
        <w:rPr>
          <w:rFonts w:hint="eastAsia"/>
          <w:szCs w:val="21"/>
        </w:rPr>
        <w:t>E</w:t>
      </w:r>
      <w:r>
        <w:rPr>
          <w:szCs w:val="21"/>
        </w:rPr>
        <w:t>TL</w:t>
      </w:r>
      <w:r>
        <w:rPr>
          <w:rFonts w:hint="eastAsia"/>
          <w:szCs w:val="21"/>
        </w:rPr>
        <w:t>处理，及数据仓储文档化输出。</w:t>
      </w:r>
    </w:p>
    <w:p w14:paraId="6229961E" w14:textId="1FE141BC" w:rsidR="007D408D" w:rsidRDefault="00311281" w:rsidP="0031128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Kafka</w:t>
      </w:r>
      <w:r>
        <w:rPr>
          <w:rFonts w:hint="eastAsia"/>
          <w:szCs w:val="21"/>
        </w:rPr>
        <w:t>集群的流式处理技术获取通过爬虫等手段收到的信息，并落入我们的仓库，再使用</w:t>
      </w:r>
      <w:r>
        <w:rPr>
          <w:rFonts w:hint="eastAsia"/>
          <w:szCs w:val="21"/>
        </w:rPr>
        <w:t>spark</w:t>
      </w:r>
      <w:r>
        <w:rPr>
          <w:rFonts w:hint="eastAsia"/>
          <w:szCs w:val="21"/>
        </w:rPr>
        <w:t>为核心的数据处理程序</w:t>
      </w:r>
      <w:r>
        <w:rPr>
          <w:rFonts w:hint="eastAsia"/>
          <w:szCs w:val="21"/>
        </w:rPr>
        <w:t>E</w:t>
      </w:r>
      <w:r>
        <w:rPr>
          <w:szCs w:val="21"/>
        </w:rPr>
        <w:t>TL</w:t>
      </w:r>
      <w:r>
        <w:rPr>
          <w:rFonts w:hint="eastAsia"/>
          <w:szCs w:val="21"/>
        </w:rPr>
        <w:t>二次加工成可直接使用的数据。</w:t>
      </w:r>
    </w:p>
    <w:p w14:paraId="1FA380E5" w14:textId="0D15A73F" w:rsidR="0047053B" w:rsidRDefault="0047053B" w:rsidP="00311281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我参与了</w:t>
      </w:r>
      <w:r>
        <w:rPr>
          <w:rFonts w:hint="eastAsia"/>
          <w:szCs w:val="21"/>
        </w:rPr>
        <w:t>E</w:t>
      </w:r>
      <w:r>
        <w:rPr>
          <w:szCs w:val="21"/>
        </w:rPr>
        <w:t>TL</w:t>
      </w:r>
      <w:r>
        <w:rPr>
          <w:rFonts w:hint="eastAsia"/>
          <w:szCs w:val="21"/>
        </w:rPr>
        <w:t>的代码重构，并使用</w:t>
      </w:r>
      <w:r>
        <w:rPr>
          <w:rFonts w:hint="eastAsia"/>
          <w:szCs w:val="21"/>
        </w:rPr>
        <w:t>spark</w:t>
      </w:r>
      <w:r>
        <w:rPr>
          <w:rFonts w:hint="eastAsia"/>
          <w:szCs w:val="21"/>
        </w:rPr>
        <w:t>优化</w:t>
      </w:r>
      <w:r w:rsidR="00BC2E80">
        <w:rPr>
          <w:rFonts w:hint="eastAsia"/>
          <w:szCs w:val="21"/>
        </w:rPr>
        <w:t>了</w:t>
      </w:r>
      <w:r>
        <w:rPr>
          <w:rFonts w:hint="eastAsia"/>
          <w:szCs w:val="21"/>
        </w:rPr>
        <w:t>程序执行时间，采用多线程的手段优化</w:t>
      </w:r>
      <w:r w:rsidR="003425B7">
        <w:rPr>
          <w:rFonts w:hint="eastAsia"/>
          <w:szCs w:val="21"/>
        </w:rPr>
        <w:t>了文档</w:t>
      </w:r>
      <w:r>
        <w:rPr>
          <w:rFonts w:hint="eastAsia"/>
          <w:szCs w:val="21"/>
        </w:rPr>
        <w:t>化输出程序的时间。</w:t>
      </w:r>
      <w:r w:rsidR="00BC2E80">
        <w:rPr>
          <w:rFonts w:hint="eastAsia"/>
          <w:szCs w:val="21"/>
        </w:rPr>
        <w:t>通过监控</w:t>
      </w:r>
      <w:r w:rsidR="00BC2E80">
        <w:rPr>
          <w:rFonts w:hint="eastAsia"/>
          <w:szCs w:val="21"/>
        </w:rPr>
        <w:t>spark</w:t>
      </w:r>
      <w:r w:rsidR="00BC2E80">
        <w:rPr>
          <w:rFonts w:hint="eastAsia"/>
          <w:szCs w:val="21"/>
        </w:rPr>
        <w:t>监视界面不断调整代码，最终达到相对负载均衡的状态。将单次</w:t>
      </w:r>
      <w:r w:rsidR="00BC2E80">
        <w:rPr>
          <w:rFonts w:hint="eastAsia"/>
          <w:szCs w:val="21"/>
        </w:rPr>
        <w:t>E</w:t>
      </w:r>
      <w:r w:rsidR="00BC2E80">
        <w:rPr>
          <w:szCs w:val="21"/>
        </w:rPr>
        <w:t>TL</w:t>
      </w:r>
      <w:r w:rsidR="00BC2E80">
        <w:rPr>
          <w:rFonts w:hint="eastAsia"/>
          <w:szCs w:val="21"/>
        </w:rPr>
        <w:t>程序的处理时间从数小时压缩到几分钟以内。</w:t>
      </w:r>
    </w:p>
    <w:p w14:paraId="14276288" w14:textId="77777777" w:rsidR="00481634" w:rsidRDefault="00077BA4">
      <w:pPr>
        <w:rPr>
          <w:szCs w:val="21"/>
        </w:rPr>
      </w:pPr>
      <w:r>
        <w:rPr>
          <w:rFonts w:hint="eastAsia"/>
          <w:szCs w:val="21"/>
        </w:rPr>
        <w:t>技</w:t>
      </w:r>
      <w:r>
        <w:rPr>
          <w:rFonts w:hint="eastAsia"/>
          <w:szCs w:val="21"/>
        </w:rPr>
        <w:t>术：</w:t>
      </w:r>
    </w:p>
    <w:p w14:paraId="45FBCA88" w14:textId="4B5FC383" w:rsidR="00481634" w:rsidRDefault="00311281">
      <w:pPr>
        <w:rPr>
          <w:szCs w:val="21"/>
        </w:rPr>
      </w:pPr>
      <w:r>
        <w:rPr>
          <w:rFonts w:hint="eastAsia"/>
          <w:szCs w:val="21"/>
        </w:rPr>
        <w:t>精通</w:t>
      </w:r>
      <w:r w:rsidR="00077BA4">
        <w:rPr>
          <w:rFonts w:hint="eastAsia"/>
          <w:szCs w:val="21"/>
        </w:rPr>
        <w:t>Linux</w:t>
      </w:r>
    </w:p>
    <w:p w14:paraId="6795960D" w14:textId="4A4B5CAF" w:rsidR="00481634" w:rsidRDefault="00311281">
      <w:pPr>
        <w:rPr>
          <w:szCs w:val="21"/>
        </w:rPr>
      </w:pPr>
      <w:r>
        <w:rPr>
          <w:rFonts w:hint="eastAsia"/>
          <w:szCs w:val="21"/>
        </w:rPr>
        <w:t>精通</w:t>
      </w:r>
      <w:r w:rsidR="00077BA4">
        <w:rPr>
          <w:rFonts w:hint="eastAsia"/>
          <w:szCs w:val="21"/>
        </w:rPr>
        <w:t>scala,  java</w:t>
      </w:r>
      <w:r w:rsidR="00077BA4">
        <w:rPr>
          <w:rFonts w:hint="eastAsia"/>
          <w:szCs w:val="21"/>
        </w:rPr>
        <w:t>语言。</w:t>
      </w:r>
    </w:p>
    <w:p w14:paraId="70AA57F9" w14:textId="38BF1BCF" w:rsidR="00481634" w:rsidRDefault="00311281">
      <w:pPr>
        <w:rPr>
          <w:szCs w:val="21"/>
        </w:rPr>
      </w:pPr>
      <w:r>
        <w:rPr>
          <w:rFonts w:hint="eastAsia"/>
          <w:szCs w:val="21"/>
        </w:rPr>
        <w:t>精通</w:t>
      </w:r>
      <w:r w:rsidR="00077BA4">
        <w:rPr>
          <w:rFonts w:hint="eastAsia"/>
          <w:szCs w:val="21"/>
        </w:rPr>
        <w:t>oracle</w:t>
      </w:r>
      <w:r w:rsidR="00077BA4">
        <w:rPr>
          <w:rFonts w:hint="eastAsia"/>
          <w:szCs w:val="21"/>
        </w:rPr>
        <w:t>，</w:t>
      </w:r>
      <w:r w:rsidR="00077BA4">
        <w:rPr>
          <w:rFonts w:hint="eastAsia"/>
          <w:szCs w:val="21"/>
        </w:rPr>
        <w:t>mysql</w:t>
      </w:r>
      <w:r w:rsidR="00077BA4">
        <w:rPr>
          <w:rFonts w:hint="eastAsia"/>
          <w:szCs w:val="21"/>
        </w:rPr>
        <w:t>数据库和</w:t>
      </w:r>
      <w:r w:rsidR="00077BA4">
        <w:rPr>
          <w:rFonts w:hint="eastAsia"/>
          <w:szCs w:val="21"/>
        </w:rPr>
        <w:t>hive</w:t>
      </w:r>
      <w:r w:rsidR="00077BA4">
        <w:rPr>
          <w:rFonts w:hint="eastAsia"/>
          <w:szCs w:val="21"/>
        </w:rPr>
        <w:t>，</w:t>
      </w:r>
      <w:r w:rsidR="00077BA4">
        <w:rPr>
          <w:rFonts w:hint="eastAsia"/>
          <w:szCs w:val="21"/>
        </w:rPr>
        <w:t>hbase</w:t>
      </w:r>
      <w:r w:rsidR="003425B7">
        <w:rPr>
          <w:rFonts w:hint="eastAsia"/>
          <w:szCs w:val="21"/>
        </w:rPr>
        <w:t>非关系型</w:t>
      </w:r>
      <w:r w:rsidR="00077BA4">
        <w:rPr>
          <w:rFonts w:hint="eastAsia"/>
          <w:szCs w:val="21"/>
        </w:rPr>
        <w:t>数据</w:t>
      </w:r>
      <w:r w:rsidR="003425B7">
        <w:rPr>
          <w:rFonts w:hint="eastAsia"/>
          <w:szCs w:val="21"/>
        </w:rPr>
        <w:t>。</w:t>
      </w:r>
    </w:p>
    <w:p w14:paraId="51FDD0D6" w14:textId="72F9B0D0" w:rsidR="00481634" w:rsidRDefault="00311281">
      <w:pPr>
        <w:rPr>
          <w:szCs w:val="21"/>
        </w:rPr>
      </w:pPr>
      <w:r>
        <w:rPr>
          <w:rFonts w:hint="eastAsia"/>
          <w:szCs w:val="21"/>
        </w:rPr>
        <w:t>精通</w:t>
      </w:r>
      <w:r w:rsidR="00077BA4">
        <w:rPr>
          <w:rFonts w:hint="eastAsia"/>
          <w:szCs w:val="21"/>
        </w:rPr>
        <w:t>kafka</w:t>
      </w:r>
      <w:r w:rsidR="00077BA4">
        <w:rPr>
          <w:rFonts w:hint="eastAsia"/>
          <w:szCs w:val="21"/>
        </w:rPr>
        <w:t>，</w:t>
      </w:r>
      <w:r w:rsidR="00077BA4">
        <w:rPr>
          <w:rFonts w:hint="eastAsia"/>
          <w:szCs w:val="21"/>
        </w:rPr>
        <w:t>hadoop</w:t>
      </w:r>
      <w:r w:rsidR="00077BA4">
        <w:rPr>
          <w:rFonts w:hint="eastAsia"/>
          <w:szCs w:val="21"/>
        </w:rPr>
        <w:t>，</w:t>
      </w:r>
      <w:r w:rsidR="00077BA4">
        <w:rPr>
          <w:rFonts w:hint="eastAsia"/>
          <w:szCs w:val="21"/>
        </w:rPr>
        <w:t>spark</w:t>
      </w:r>
      <w:r w:rsidR="00077BA4">
        <w:rPr>
          <w:rFonts w:hint="eastAsia"/>
          <w:szCs w:val="21"/>
        </w:rPr>
        <w:t>技术</w:t>
      </w:r>
    </w:p>
    <w:p w14:paraId="11417271" w14:textId="321BDE89" w:rsidR="00481634" w:rsidRDefault="00311281">
      <w:pPr>
        <w:rPr>
          <w:szCs w:val="21"/>
        </w:rPr>
      </w:pPr>
      <w:r>
        <w:rPr>
          <w:rFonts w:hint="eastAsia"/>
          <w:szCs w:val="21"/>
        </w:rPr>
        <w:t>精通</w:t>
      </w:r>
      <w:r w:rsidR="00077BA4">
        <w:rPr>
          <w:rFonts w:hint="eastAsia"/>
          <w:szCs w:val="21"/>
        </w:rPr>
        <w:t>spring</w:t>
      </w:r>
      <w:r w:rsidR="00077BA4">
        <w:rPr>
          <w:rFonts w:hint="eastAsia"/>
          <w:szCs w:val="21"/>
        </w:rPr>
        <w:t>，</w:t>
      </w:r>
      <w:r w:rsidR="00077BA4">
        <w:rPr>
          <w:rFonts w:hint="eastAsia"/>
          <w:szCs w:val="21"/>
        </w:rPr>
        <w:t>spring mvc</w:t>
      </w:r>
      <w:r w:rsidR="00077BA4">
        <w:rPr>
          <w:rFonts w:hint="eastAsia"/>
          <w:szCs w:val="21"/>
        </w:rPr>
        <w:t>，</w:t>
      </w:r>
      <w:r w:rsidR="00077BA4">
        <w:rPr>
          <w:rFonts w:hint="eastAsia"/>
          <w:szCs w:val="21"/>
        </w:rPr>
        <w:t>hibernate</w:t>
      </w:r>
      <w:r w:rsidR="00077BA4">
        <w:rPr>
          <w:rFonts w:hint="eastAsia"/>
          <w:szCs w:val="21"/>
        </w:rPr>
        <w:t>技术</w:t>
      </w:r>
    </w:p>
    <w:p w14:paraId="16D02495" w14:textId="60A81DA5" w:rsidR="00481634" w:rsidRDefault="00311281">
      <w:pPr>
        <w:rPr>
          <w:szCs w:val="21"/>
        </w:rPr>
      </w:pPr>
      <w:r>
        <w:rPr>
          <w:rFonts w:hint="eastAsia"/>
          <w:szCs w:val="21"/>
        </w:rPr>
        <w:t>精通</w:t>
      </w:r>
      <w:r w:rsidR="00077BA4">
        <w:rPr>
          <w:rFonts w:hint="eastAsia"/>
          <w:szCs w:val="21"/>
        </w:rPr>
        <w:t>Git</w:t>
      </w:r>
      <w:r w:rsidR="00077BA4">
        <w:rPr>
          <w:rFonts w:hint="eastAsia"/>
          <w:szCs w:val="21"/>
        </w:rPr>
        <w:t>，</w:t>
      </w:r>
      <w:r w:rsidR="00077BA4">
        <w:rPr>
          <w:rFonts w:hint="eastAsia"/>
          <w:szCs w:val="21"/>
        </w:rPr>
        <w:t>Svn</w:t>
      </w:r>
      <w:r w:rsidR="00077BA4">
        <w:rPr>
          <w:rFonts w:hint="eastAsia"/>
          <w:szCs w:val="21"/>
        </w:rPr>
        <w:t>，</w:t>
      </w:r>
      <w:r w:rsidR="00077BA4">
        <w:rPr>
          <w:rFonts w:hint="eastAsia"/>
          <w:szCs w:val="21"/>
        </w:rPr>
        <w:t>IDEA</w:t>
      </w:r>
      <w:r w:rsidR="00077BA4">
        <w:rPr>
          <w:rFonts w:hint="eastAsia"/>
          <w:szCs w:val="21"/>
        </w:rPr>
        <w:t>等工具</w:t>
      </w:r>
    </w:p>
    <w:p w14:paraId="4A181F33" w14:textId="77777777" w:rsidR="00481634" w:rsidRDefault="00077BA4">
      <w:pPr>
        <w:rPr>
          <w:color w:val="008080"/>
          <w:szCs w:val="21"/>
        </w:rPr>
      </w:pPr>
      <w:r>
        <w:rPr>
          <w:rFonts w:hint="eastAsia"/>
          <w:color w:val="FFFFFF"/>
          <w:szCs w:val="21"/>
          <w:highlight w:val="darkCyan"/>
        </w:rPr>
        <w:t>___</w:t>
      </w:r>
      <w:r>
        <w:rPr>
          <w:rFonts w:hint="eastAsia"/>
          <w:color w:val="FFFFFF"/>
          <w:szCs w:val="21"/>
          <w:highlight w:val="darkCyan"/>
        </w:rPr>
        <w:t>·</w:t>
      </w:r>
      <w:r>
        <w:rPr>
          <w:rFonts w:hint="eastAsia"/>
          <w:color w:val="FFFFFF"/>
          <w:szCs w:val="21"/>
          <w:highlight w:val="darkCyan"/>
        </w:rPr>
        <w:t>职位优势</w:t>
      </w:r>
      <w:r>
        <w:rPr>
          <w:rFonts w:hint="eastAsia"/>
          <w:color w:val="FFFFFF"/>
          <w:szCs w:val="21"/>
          <w:highlight w:val="darkCyan"/>
        </w:rPr>
        <w:t>·</w:t>
      </w:r>
      <w:r>
        <w:rPr>
          <w:rFonts w:hint="eastAsia"/>
          <w:color w:val="FFFFFF"/>
          <w:szCs w:val="21"/>
          <w:highlight w:val="darkCyan"/>
        </w:rPr>
        <w:t>____</w:t>
      </w:r>
      <w:r>
        <w:rPr>
          <w:rFonts w:hint="eastAsia"/>
          <w:color w:val="008080"/>
          <w:szCs w:val="21"/>
        </w:rPr>
        <w:t>________________________________________________</w:t>
      </w:r>
      <w:r>
        <w:rPr>
          <w:rFonts w:hint="eastAsia"/>
          <w:color w:val="008080"/>
          <w:szCs w:val="21"/>
        </w:rPr>
        <w:t>___________</w:t>
      </w:r>
    </w:p>
    <w:p w14:paraId="1A71D4C7" w14:textId="77777777" w:rsidR="00481634" w:rsidRDefault="00481634">
      <w:pPr>
        <w:rPr>
          <w:szCs w:val="21"/>
        </w:rPr>
      </w:pPr>
    </w:p>
    <w:p w14:paraId="1BFC8354" w14:textId="77777777" w:rsidR="00481634" w:rsidRDefault="00077BA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我的大学专业是软件工程，同时，从大三实习开始我就一直从事跟开发有关的工作，这对于大数据开发具有独特的优势，因为无论是</w:t>
      </w:r>
      <w:r>
        <w:rPr>
          <w:rFonts w:hint="eastAsia"/>
          <w:szCs w:val="21"/>
        </w:rPr>
        <w:t>Hadoop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kafka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spark</w:t>
      </w:r>
      <w:r>
        <w:rPr>
          <w:rFonts w:hint="eastAsia"/>
          <w:szCs w:val="21"/>
        </w:rPr>
        <w:t>都是使用</w:t>
      </w:r>
      <w:r>
        <w:rPr>
          <w:rFonts w:hint="eastAsia"/>
          <w:szCs w:val="21"/>
        </w:rPr>
        <w:t>scala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lastRenderedPageBreak/>
        <w:t>语言开发的。其对大数据项目的开发和性能调优都会回落到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Scala</w:t>
      </w:r>
      <w:r>
        <w:rPr>
          <w:rFonts w:hint="eastAsia"/>
          <w:szCs w:val="21"/>
        </w:rPr>
        <w:t>语言，甚至是操作系统，硬件，内存等计算机的基本组成。</w:t>
      </w:r>
    </w:p>
    <w:p w14:paraId="4146E75C" w14:textId="77777777" w:rsidR="00481634" w:rsidRDefault="00481634">
      <w:pPr>
        <w:rPr>
          <w:rFonts w:ascii="宋体" w:hAnsi="宋体"/>
          <w:szCs w:val="21"/>
        </w:rPr>
      </w:pPr>
    </w:p>
    <w:p w14:paraId="582696F4" w14:textId="77777777" w:rsidR="00481634" w:rsidRDefault="00481634">
      <w:pPr>
        <w:rPr>
          <w:szCs w:val="21"/>
        </w:rPr>
      </w:pPr>
    </w:p>
    <w:p w14:paraId="5B79E302" w14:textId="77777777" w:rsidR="00481634" w:rsidRDefault="00077BA4">
      <w:pPr>
        <w:rPr>
          <w:color w:val="008080"/>
          <w:szCs w:val="21"/>
        </w:rPr>
      </w:pPr>
      <w:r>
        <w:rPr>
          <w:rFonts w:hint="eastAsia"/>
          <w:color w:val="FFFFFF"/>
          <w:szCs w:val="21"/>
          <w:highlight w:val="darkCyan"/>
        </w:rPr>
        <w:t>___</w:t>
      </w:r>
      <w:r>
        <w:rPr>
          <w:rFonts w:hint="eastAsia"/>
          <w:color w:val="FFFFFF"/>
          <w:szCs w:val="21"/>
          <w:highlight w:val="darkCyan"/>
        </w:rPr>
        <w:t>·</w:t>
      </w:r>
      <w:r>
        <w:rPr>
          <w:rFonts w:hint="eastAsia"/>
          <w:b/>
          <w:color w:val="FFFFFF"/>
          <w:szCs w:val="21"/>
          <w:highlight w:val="darkCyan"/>
        </w:rPr>
        <w:t>自我评价</w:t>
      </w:r>
      <w:r>
        <w:rPr>
          <w:rFonts w:hint="eastAsia"/>
          <w:color w:val="FFFFFF"/>
          <w:szCs w:val="21"/>
          <w:highlight w:val="darkCyan"/>
        </w:rPr>
        <w:t>·</w:t>
      </w:r>
      <w:r>
        <w:rPr>
          <w:rFonts w:hint="eastAsia"/>
          <w:color w:val="FFFFFF"/>
          <w:szCs w:val="21"/>
          <w:highlight w:val="darkCyan"/>
        </w:rPr>
        <w:t>____</w:t>
      </w:r>
      <w:r>
        <w:rPr>
          <w:rFonts w:hint="eastAsia"/>
          <w:color w:val="008080"/>
          <w:szCs w:val="21"/>
        </w:rPr>
        <w:t>___________________________________________________________</w:t>
      </w:r>
    </w:p>
    <w:p w14:paraId="6E06B1CB" w14:textId="77777777" w:rsidR="00481634" w:rsidRDefault="00481634">
      <w:pPr>
        <w:rPr>
          <w:szCs w:val="21"/>
        </w:rPr>
      </w:pPr>
    </w:p>
    <w:p w14:paraId="11DFB26F" w14:textId="77777777" w:rsidR="00481634" w:rsidRDefault="00077BA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适应能力强、认真刻苦，不怕挫折，为人乐观积极向上，有责任感。沉稳理性，遇事镇定，积极寻求解决办法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专注工作，服从管理，注重效率，对于新事物具有很好的学习能力。</w:t>
      </w:r>
    </w:p>
    <w:p w14:paraId="4DCCFF33" w14:textId="77777777" w:rsidR="00481634" w:rsidRDefault="00481634">
      <w:pPr>
        <w:rPr>
          <w:szCs w:val="21"/>
        </w:rPr>
      </w:pPr>
    </w:p>
    <w:sectPr w:rsidR="00481634">
      <w:footerReference w:type="default" r:id="rId9"/>
      <w:pgSz w:w="11906" w:h="16838"/>
      <w:pgMar w:top="1440" w:right="1800" w:bottom="1440" w:left="1800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50F4D" w14:textId="77777777" w:rsidR="00077BA4" w:rsidRDefault="00077BA4">
      <w:r>
        <w:separator/>
      </w:r>
    </w:p>
  </w:endnote>
  <w:endnote w:type="continuationSeparator" w:id="0">
    <w:p w14:paraId="31701C9A" w14:textId="77777777" w:rsidR="00077BA4" w:rsidRDefault="00077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AEEB9" w14:textId="77777777" w:rsidR="00481634" w:rsidRDefault="00077BA4">
    <w:pPr>
      <w:pStyle w:val="a3"/>
      <w:jc w:val="center"/>
      <w:rPr>
        <w:color w:val="808080"/>
      </w:rPr>
    </w:pPr>
    <w:r>
      <w:rPr>
        <w:rFonts w:hint="eastAsia"/>
        <w:color w:val="808080"/>
        <w:kern w:val="0"/>
        <w:szCs w:val="21"/>
      </w:rPr>
      <w:t>第</w:t>
    </w:r>
    <w:r>
      <w:rPr>
        <w:rFonts w:hint="eastAsia"/>
        <w:color w:val="808080"/>
        <w:kern w:val="0"/>
        <w:szCs w:val="21"/>
      </w:rPr>
      <w:t xml:space="preserve"> </w:t>
    </w:r>
    <w:r>
      <w:rPr>
        <w:color w:val="808080"/>
        <w:kern w:val="0"/>
        <w:szCs w:val="21"/>
      </w:rPr>
      <w:fldChar w:fldCharType="begin"/>
    </w:r>
    <w:r>
      <w:rPr>
        <w:color w:val="808080"/>
        <w:kern w:val="0"/>
        <w:szCs w:val="21"/>
      </w:rPr>
      <w:instrText xml:space="preserve"> PAGE </w:instrText>
    </w:r>
    <w:r>
      <w:rPr>
        <w:color w:val="808080"/>
        <w:kern w:val="0"/>
        <w:szCs w:val="21"/>
      </w:rPr>
      <w:fldChar w:fldCharType="separate"/>
    </w:r>
    <w:r>
      <w:rPr>
        <w:color w:val="808080"/>
        <w:kern w:val="0"/>
        <w:szCs w:val="21"/>
      </w:rPr>
      <w:t>- 2 -</w:t>
    </w:r>
    <w:r>
      <w:rPr>
        <w:color w:val="808080"/>
        <w:kern w:val="0"/>
        <w:szCs w:val="21"/>
      </w:rPr>
      <w:fldChar w:fldCharType="end"/>
    </w:r>
    <w:r>
      <w:rPr>
        <w:rFonts w:hint="eastAsia"/>
        <w:color w:val="808080"/>
        <w:kern w:val="0"/>
        <w:szCs w:val="21"/>
      </w:rPr>
      <w:t xml:space="preserve"> </w:t>
    </w:r>
    <w:r>
      <w:rPr>
        <w:rFonts w:hint="eastAsia"/>
        <w:color w:val="808080"/>
        <w:kern w:val="0"/>
        <w:szCs w:val="21"/>
      </w:rPr>
      <w:t>页</w:t>
    </w:r>
    <w:r>
      <w:rPr>
        <w:rFonts w:hint="eastAsia"/>
        <w:color w:val="808080"/>
        <w:kern w:val="0"/>
        <w:szCs w:val="21"/>
      </w:rPr>
      <w:t xml:space="preserve"> </w:t>
    </w:r>
    <w:r>
      <w:rPr>
        <w:rFonts w:hint="eastAsia"/>
        <w:color w:val="808080"/>
        <w:kern w:val="0"/>
        <w:szCs w:val="21"/>
      </w:rPr>
      <w:t>共</w:t>
    </w:r>
    <w:r>
      <w:rPr>
        <w:rFonts w:hint="eastAsia"/>
        <w:color w:val="808080"/>
        <w:kern w:val="0"/>
        <w:szCs w:val="21"/>
      </w:rPr>
      <w:t xml:space="preserve"> </w:t>
    </w:r>
    <w:r>
      <w:rPr>
        <w:color w:val="808080"/>
        <w:kern w:val="0"/>
        <w:szCs w:val="21"/>
      </w:rPr>
      <w:fldChar w:fldCharType="begin"/>
    </w:r>
    <w:r>
      <w:rPr>
        <w:color w:val="808080"/>
        <w:kern w:val="0"/>
        <w:szCs w:val="21"/>
      </w:rPr>
      <w:instrText xml:space="preserve"> NUMPAGES </w:instrText>
    </w:r>
    <w:r>
      <w:rPr>
        <w:color w:val="808080"/>
        <w:kern w:val="0"/>
        <w:szCs w:val="21"/>
      </w:rPr>
      <w:fldChar w:fldCharType="separate"/>
    </w:r>
    <w:r>
      <w:rPr>
        <w:color w:val="808080"/>
        <w:kern w:val="0"/>
        <w:szCs w:val="21"/>
      </w:rPr>
      <w:t>2</w:t>
    </w:r>
    <w:r>
      <w:rPr>
        <w:color w:val="808080"/>
        <w:kern w:val="0"/>
        <w:szCs w:val="21"/>
      </w:rPr>
      <w:fldChar w:fldCharType="end"/>
    </w:r>
    <w:r>
      <w:rPr>
        <w:rFonts w:hint="eastAsia"/>
        <w:color w:val="808080"/>
        <w:kern w:val="0"/>
        <w:szCs w:val="21"/>
      </w:rPr>
      <w:t xml:space="preserve"> </w:t>
    </w:r>
    <w:r>
      <w:rPr>
        <w:rFonts w:hint="eastAsia"/>
        <w:color w:val="808080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7837A" w14:textId="77777777" w:rsidR="00077BA4" w:rsidRDefault="00077BA4">
      <w:r>
        <w:separator/>
      </w:r>
    </w:p>
  </w:footnote>
  <w:footnote w:type="continuationSeparator" w:id="0">
    <w:p w14:paraId="5FBE36F2" w14:textId="77777777" w:rsidR="00077BA4" w:rsidRDefault="00077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B93F51"/>
    <w:multiLevelType w:val="singleLevel"/>
    <w:tmpl w:val="97B93F5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D80AFC7"/>
    <w:multiLevelType w:val="singleLevel"/>
    <w:tmpl w:val="FD80AFC7"/>
    <w:lvl w:ilvl="0">
      <w:start w:val="5"/>
      <w:numFmt w:val="upperLetter"/>
      <w:suff w:val="space"/>
      <w:lvlText w:val="%1-"/>
      <w:lvlJc w:val="left"/>
    </w:lvl>
  </w:abstractNum>
  <w:abstractNum w:abstractNumId="2" w15:restartNumberingAfterBreak="0">
    <w:nsid w:val="4DD82213"/>
    <w:multiLevelType w:val="hybridMultilevel"/>
    <w:tmpl w:val="A9DABF92"/>
    <w:lvl w:ilvl="0" w:tplc="B70482EA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652C24"/>
    <w:rsid w:val="000340F6"/>
    <w:rsid w:val="00055A16"/>
    <w:rsid w:val="00077BA4"/>
    <w:rsid w:val="000819B4"/>
    <w:rsid w:val="00084394"/>
    <w:rsid w:val="00090457"/>
    <w:rsid w:val="000C4999"/>
    <w:rsid w:val="000E7DCB"/>
    <w:rsid w:val="000F7B2B"/>
    <w:rsid w:val="00102BA8"/>
    <w:rsid w:val="001078ED"/>
    <w:rsid w:val="001200DE"/>
    <w:rsid w:val="00132FE9"/>
    <w:rsid w:val="0013505E"/>
    <w:rsid w:val="00164E6A"/>
    <w:rsid w:val="001752E4"/>
    <w:rsid w:val="00186502"/>
    <w:rsid w:val="001B3661"/>
    <w:rsid w:val="001B64A5"/>
    <w:rsid w:val="001C33E6"/>
    <w:rsid w:val="001D50D8"/>
    <w:rsid w:val="001D5E8F"/>
    <w:rsid w:val="001E3424"/>
    <w:rsid w:val="00225616"/>
    <w:rsid w:val="0025134F"/>
    <w:rsid w:val="0027786C"/>
    <w:rsid w:val="002A754F"/>
    <w:rsid w:val="002B0186"/>
    <w:rsid w:val="002C13D6"/>
    <w:rsid w:val="002F5392"/>
    <w:rsid w:val="00302ED4"/>
    <w:rsid w:val="00310B8C"/>
    <w:rsid w:val="00311281"/>
    <w:rsid w:val="00317E79"/>
    <w:rsid w:val="0032476A"/>
    <w:rsid w:val="00325E37"/>
    <w:rsid w:val="003425B7"/>
    <w:rsid w:val="003453D1"/>
    <w:rsid w:val="00380A7C"/>
    <w:rsid w:val="003965AF"/>
    <w:rsid w:val="003A212F"/>
    <w:rsid w:val="003C21FE"/>
    <w:rsid w:val="003D6908"/>
    <w:rsid w:val="003F0ECF"/>
    <w:rsid w:val="003F5BEC"/>
    <w:rsid w:val="00407803"/>
    <w:rsid w:val="00462D63"/>
    <w:rsid w:val="0047053B"/>
    <w:rsid w:val="00481634"/>
    <w:rsid w:val="00485192"/>
    <w:rsid w:val="004A0711"/>
    <w:rsid w:val="004B2FFD"/>
    <w:rsid w:val="004C7075"/>
    <w:rsid w:val="00512929"/>
    <w:rsid w:val="00512AC1"/>
    <w:rsid w:val="0051600B"/>
    <w:rsid w:val="00517575"/>
    <w:rsid w:val="00517F44"/>
    <w:rsid w:val="005365DE"/>
    <w:rsid w:val="005403CB"/>
    <w:rsid w:val="00547373"/>
    <w:rsid w:val="00566442"/>
    <w:rsid w:val="0057273A"/>
    <w:rsid w:val="0058384C"/>
    <w:rsid w:val="005C535B"/>
    <w:rsid w:val="005D01CC"/>
    <w:rsid w:val="005E1594"/>
    <w:rsid w:val="005E7247"/>
    <w:rsid w:val="005F55CD"/>
    <w:rsid w:val="006152C1"/>
    <w:rsid w:val="00624D48"/>
    <w:rsid w:val="00635782"/>
    <w:rsid w:val="00650B2D"/>
    <w:rsid w:val="00667183"/>
    <w:rsid w:val="0067787D"/>
    <w:rsid w:val="006C6F79"/>
    <w:rsid w:val="006D43A4"/>
    <w:rsid w:val="0071542F"/>
    <w:rsid w:val="00717C92"/>
    <w:rsid w:val="0074195E"/>
    <w:rsid w:val="00741F32"/>
    <w:rsid w:val="007525A4"/>
    <w:rsid w:val="00757FBA"/>
    <w:rsid w:val="0077380A"/>
    <w:rsid w:val="00793A2A"/>
    <w:rsid w:val="007B7641"/>
    <w:rsid w:val="007D0BD6"/>
    <w:rsid w:val="007D408D"/>
    <w:rsid w:val="008059DC"/>
    <w:rsid w:val="00813A3E"/>
    <w:rsid w:val="00816789"/>
    <w:rsid w:val="008450D7"/>
    <w:rsid w:val="00860925"/>
    <w:rsid w:val="00860BCE"/>
    <w:rsid w:val="00890825"/>
    <w:rsid w:val="008A283F"/>
    <w:rsid w:val="008A7BA1"/>
    <w:rsid w:val="008C2591"/>
    <w:rsid w:val="008C4538"/>
    <w:rsid w:val="00900C3C"/>
    <w:rsid w:val="009056EF"/>
    <w:rsid w:val="00934428"/>
    <w:rsid w:val="00937C53"/>
    <w:rsid w:val="009547A5"/>
    <w:rsid w:val="009D10F0"/>
    <w:rsid w:val="009D345F"/>
    <w:rsid w:val="009D66AC"/>
    <w:rsid w:val="009D7EEA"/>
    <w:rsid w:val="009E0612"/>
    <w:rsid w:val="009E54FD"/>
    <w:rsid w:val="00A10DD8"/>
    <w:rsid w:val="00A157B3"/>
    <w:rsid w:val="00A2138E"/>
    <w:rsid w:val="00A2145A"/>
    <w:rsid w:val="00A226E7"/>
    <w:rsid w:val="00A917D1"/>
    <w:rsid w:val="00AA49F1"/>
    <w:rsid w:val="00AB4ED0"/>
    <w:rsid w:val="00AC17A1"/>
    <w:rsid w:val="00AD28ED"/>
    <w:rsid w:val="00AE7886"/>
    <w:rsid w:val="00B03765"/>
    <w:rsid w:val="00B11B03"/>
    <w:rsid w:val="00B11CA7"/>
    <w:rsid w:val="00B1618C"/>
    <w:rsid w:val="00B16A34"/>
    <w:rsid w:val="00B45D51"/>
    <w:rsid w:val="00B628D2"/>
    <w:rsid w:val="00B66A9E"/>
    <w:rsid w:val="00B81244"/>
    <w:rsid w:val="00BB5F9F"/>
    <w:rsid w:val="00BC0A57"/>
    <w:rsid w:val="00BC2E80"/>
    <w:rsid w:val="00BE1DD8"/>
    <w:rsid w:val="00C002EE"/>
    <w:rsid w:val="00C362F3"/>
    <w:rsid w:val="00C42017"/>
    <w:rsid w:val="00C421FA"/>
    <w:rsid w:val="00C617F8"/>
    <w:rsid w:val="00C87FF5"/>
    <w:rsid w:val="00C92A76"/>
    <w:rsid w:val="00C9409C"/>
    <w:rsid w:val="00CB59E9"/>
    <w:rsid w:val="00CC0A10"/>
    <w:rsid w:val="00CC0B7A"/>
    <w:rsid w:val="00CD1D73"/>
    <w:rsid w:val="00D03E0B"/>
    <w:rsid w:val="00D03E16"/>
    <w:rsid w:val="00D1530D"/>
    <w:rsid w:val="00D65CA7"/>
    <w:rsid w:val="00DD6F73"/>
    <w:rsid w:val="00DE0FDA"/>
    <w:rsid w:val="00DF7E86"/>
    <w:rsid w:val="00E47C38"/>
    <w:rsid w:val="00E54DF8"/>
    <w:rsid w:val="00E83B9C"/>
    <w:rsid w:val="00EB1F7A"/>
    <w:rsid w:val="00EB2C63"/>
    <w:rsid w:val="00EC58B9"/>
    <w:rsid w:val="00ED3A70"/>
    <w:rsid w:val="00EE1F93"/>
    <w:rsid w:val="00EE78A9"/>
    <w:rsid w:val="00F22A4A"/>
    <w:rsid w:val="00F54965"/>
    <w:rsid w:val="00FB2541"/>
    <w:rsid w:val="00FB3F74"/>
    <w:rsid w:val="00FC3478"/>
    <w:rsid w:val="00FC39C8"/>
    <w:rsid w:val="00FD315B"/>
    <w:rsid w:val="00FD6955"/>
    <w:rsid w:val="00FE592E"/>
    <w:rsid w:val="00FF04BE"/>
    <w:rsid w:val="00FF6B99"/>
    <w:rsid w:val="17392767"/>
    <w:rsid w:val="33EC3D18"/>
    <w:rsid w:val="37303904"/>
    <w:rsid w:val="5A652C24"/>
    <w:rsid w:val="71DC4887"/>
    <w:rsid w:val="7B35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244CC"/>
  <w15:docId w15:val="{F9F7877C-5B53-4337-B60E-04649A4A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a6">
    <w:name w:val="page number"/>
    <w:basedOn w:val="a0"/>
    <w:qFormat/>
  </w:style>
  <w:style w:type="character" w:styleId="a7">
    <w:name w:val="Hyperlink"/>
    <w:qFormat/>
    <w:rPr>
      <w:color w:val="0000FF"/>
      <w:u w:val="single"/>
    </w:rPr>
  </w:style>
  <w:style w:type="paragraph" w:styleId="a8">
    <w:name w:val="List Paragraph"/>
    <w:basedOn w:val="a"/>
    <w:uiPriority w:val="99"/>
    <w:rsid w:val="003425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oqiang.wang\AppData\Roaming\kingsoft\office6\templates\download\f305bcae-90f9-6909-ca14-782a87da38f4\&#20813;&#36153;&#36890;&#29992;&#27714;&#32844;&#31616;&#21382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免费通用求职简历.doc</Template>
  <TotalTime>95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  历</dc:title>
  <dc:creator>佩服十年后的自己</dc:creator>
  <cp:lastModifiedBy>Earlydata</cp:lastModifiedBy>
  <cp:revision>144</cp:revision>
  <dcterms:created xsi:type="dcterms:W3CDTF">2019-11-26T12:47:00Z</dcterms:created>
  <dcterms:modified xsi:type="dcterms:W3CDTF">2020-05-26T12:15:00Z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