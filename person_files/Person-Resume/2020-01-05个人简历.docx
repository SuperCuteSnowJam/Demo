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008080"/>
          <w:sz w:val="52"/>
          <w:szCs w:val="52"/>
        </w:rPr>
      </w:pPr>
      <w:r>
        <w:rPr>
          <w:rFonts w:hint="eastAsia"/>
          <w:b/>
          <w:color w:val="008080"/>
          <w:sz w:val="52"/>
          <w:szCs w:val="52"/>
        </w:rPr>
        <w:t xml:space="preserve">个 </w:t>
      </w:r>
      <w:r>
        <w:rPr>
          <w:b/>
          <w:color w:val="008080"/>
          <w:sz w:val="52"/>
          <w:szCs w:val="52"/>
        </w:rPr>
        <w:t xml:space="preserve"> </w:t>
      </w:r>
      <w:r>
        <w:rPr>
          <w:rFonts w:hint="eastAsia"/>
          <w:b/>
          <w:color w:val="008080"/>
          <w:sz w:val="52"/>
          <w:szCs w:val="52"/>
        </w:rPr>
        <w:t xml:space="preserve">人 </w:t>
      </w:r>
      <w:r>
        <w:rPr>
          <w:b/>
          <w:color w:val="008080"/>
          <w:sz w:val="52"/>
          <w:szCs w:val="52"/>
        </w:rPr>
        <w:t xml:space="preserve"> </w:t>
      </w:r>
      <w:r>
        <w:rPr>
          <w:rFonts w:hint="eastAsia"/>
          <w:b/>
          <w:color w:val="008080"/>
          <w:sz w:val="52"/>
          <w:szCs w:val="52"/>
        </w:rPr>
        <w:t>简  历</w:t>
      </w:r>
    </w:p>
    <w:p>
      <w:pPr>
        <w:jc w:val="both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姓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</w:rPr>
        <w:t xml:space="preserve">名：  </w:t>
      </w:r>
      <w:r>
        <w:rPr>
          <w:rFonts w:hint="eastAsia"/>
          <w:szCs w:val="21"/>
          <w:lang w:val="en-US" w:eastAsia="zh-CN"/>
        </w:rPr>
        <w:t xml:space="preserve">王国强                                           </w:t>
      </w: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899795" cy="1259840"/>
            <wp:effectExtent l="0" t="0" r="14605" b="5080"/>
            <wp:docPr id="1" name="图片 2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04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en-US" w:eastAsia="zh-CN"/>
        </w:rPr>
        <w:t xml:space="preserve">  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性　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别：  男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年 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 xml:space="preserve">龄： </w:t>
      </w:r>
      <w:r>
        <w:rPr>
          <w:szCs w:val="21"/>
        </w:rPr>
        <w:t xml:space="preserve"> 2</w:t>
      </w:r>
      <w:r>
        <w:rPr>
          <w:rFonts w:hint="eastAsia"/>
          <w:szCs w:val="21"/>
          <w:lang w:val="en-US" w:eastAsia="zh-CN"/>
        </w:rPr>
        <w:t>3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专 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业：</w:t>
      </w:r>
      <w:r>
        <w:rPr>
          <w:rFonts w:hint="eastAsia"/>
          <w:szCs w:val="21"/>
          <w:lang w:val="en-US" w:eastAsia="zh-CN"/>
        </w:rPr>
        <w:t xml:space="preserve">  软件工程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毕业院校：  上海应用技术大学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电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 xml:space="preserve"> 话：</w:t>
      </w:r>
      <w:r>
        <w:rPr>
          <w:rFonts w:hint="eastAsia"/>
          <w:szCs w:val="21"/>
          <w:lang w:val="en-US" w:eastAsia="zh-CN"/>
        </w:rPr>
        <w:t xml:space="preserve">  15216670686</w:t>
      </w: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mail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val="en-US" w:eastAsia="zh-CN"/>
        </w:rPr>
        <w:t xml:space="preserve">   15216670686</w:t>
      </w:r>
      <w:r>
        <w:rPr>
          <w:rFonts w:hint="eastAsia" w:ascii="宋体" w:hAnsi="宋体"/>
          <w:szCs w:val="21"/>
        </w:rPr>
        <w:t>@163.com</w:t>
      </w:r>
    </w:p>
    <w:p>
      <w:pPr>
        <w:rPr>
          <w:rFonts w:hint="eastAsia"/>
          <w:color w:val="008080"/>
          <w:szCs w:val="21"/>
        </w:rPr>
      </w:pPr>
      <w:r>
        <w:rPr>
          <w:rFonts w:hint="eastAsia"/>
          <w:color w:val="FFFFFF"/>
          <w:szCs w:val="21"/>
          <w:highlight w:val="darkCyan"/>
        </w:rPr>
        <w:t>___·</w:t>
      </w:r>
      <w:r>
        <w:rPr>
          <w:rFonts w:hint="eastAsia"/>
          <w:color w:val="FFFFFF"/>
          <w:szCs w:val="21"/>
          <w:highlight w:val="darkCyan"/>
          <w:lang w:val="en-US" w:eastAsia="zh-CN"/>
        </w:rPr>
        <w:t>项目经验</w:t>
      </w:r>
      <w:r>
        <w:rPr>
          <w:rFonts w:hint="eastAsia"/>
          <w:color w:val="FFFFFF"/>
          <w:szCs w:val="21"/>
          <w:highlight w:val="darkCyan"/>
        </w:rPr>
        <w:t>·____</w:t>
      </w:r>
      <w:r>
        <w:rPr>
          <w:rFonts w:hint="eastAsia"/>
          <w:color w:val="008080"/>
          <w:szCs w:val="21"/>
        </w:rPr>
        <w:t>___________________________________________________________</w:t>
      </w:r>
    </w:p>
    <w:p>
      <w:pPr>
        <w:numPr>
          <w:ilvl w:val="0"/>
          <w:numId w:val="2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Trust   所在公司：易保网络技术(上海)有限公司 职位：Java开发实习生</w:t>
      </w:r>
    </w:p>
    <w:p>
      <w:pPr>
        <w:numPr>
          <w:numId w:val="0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在职时间：9个月（2018.07-2019.03）</w:t>
      </w:r>
    </w:p>
    <w:p>
      <w:pPr>
        <w:numPr>
          <w:numId w:val="0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本项目使用了SSH框架技术实现MVC设计模式，同时采用了Node.Js和React前端框架实现了前后端分离，同时使用Redis，solr技术配合Oracle数据库提升了数据库服务响应速度。由于业务较大，采用了分模块开发的方式，我主要负责修复PA模块和RI模块的Bug和开发新的需求。在开发毕业设计项目时，我采用了该项目的架构技术完成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Gnpd  所在公司：上海亦恺互联网有限公司 职位：大数据开发工程师</w:t>
      </w:r>
    </w:p>
    <w:p>
      <w:pPr>
        <w:numPr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在职时间：2019.05- 至今</w:t>
      </w: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本项目的主要目的是爬取电商网站的商品信息，根据需求处理成可用的格式。本项目将开发流程拆分成四个步骤，爬虫，解析，ETL，JSONAPI,同时还混有MDM和DATA Science的工作。我负责其中三个步骤的开发，解析,ETL,JSONAPI.在解析部分，我会将Kafka发送过来的HTML数据使用Scala语言编写的程序进行处理并落地到Hbase。之后，我会将hive关联hbase，使用spark集群快速处理解析的数据，最后落到hive仓库。在Jsonapi阶段，我的任务是使用Java开发语言将hive库中的不同表中的数据进行整合，按照客户的格式要求组装数据，并上传S3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技术：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熟练使用Linux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熟练使用scala,  java语言。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熟练使用oracle，mysql数据库和hive，hbase数据库，并有项目开发经验。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熟练使用kafka，hadoop，spark技术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熟练使用spring，spring mvc，hibernate技术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熟练使用Git，Svn，IDEA等工具</w:t>
      </w:r>
    </w:p>
    <w:p>
      <w:pPr>
        <w:rPr>
          <w:rFonts w:hint="eastAsia"/>
          <w:color w:val="008080"/>
          <w:szCs w:val="21"/>
        </w:rPr>
      </w:pPr>
      <w:r>
        <w:rPr>
          <w:rFonts w:hint="eastAsia"/>
          <w:color w:val="FFFFFF"/>
          <w:szCs w:val="21"/>
          <w:highlight w:val="darkCyan"/>
        </w:rPr>
        <w:t>___·</w:t>
      </w:r>
      <w:r>
        <w:rPr>
          <w:rFonts w:hint="eastAsia"/>
          <w:color w:val="FFFFFF"/>
          <w:szCs w:val="21"/>
          <w:highlight w:val="darkCyan"/>
          <w:lang w:val="en-US" w:eastAsia="zh-CN"/>
        </w:rPr>
        <w:t>职位优势</w:t>
      </w:r>
      <w:r>
        <w:rPr>
          <w:rFonts w:hint="eastAsia"/>
          <w:color w:val="FFFFFF"/>
          <w:szCs w:val="21"/>
          <w:highlight w:val="darkCyan"/>
        </w:rPr>
        <w:t>·____</w:t>
      </w:r>
      <w:r>
        <w:rPr>
          <w:rFonts w:hint="eastAsia"/>
          <w:color w:val="008080"/>
          <w:szCs w:val="21"/>
        </w:rPr>
        <w:t>___________________________________________________________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  我的大学专业是软件工程，</w:t>
      </w:r>
      <w:bookmarkStart w:id="0" w:name="_GoBack"/>
      <w:r>
        <w:rPr>
          <w:rFonts w:hint="eastAsia"/>
          <w:szCs w:val="21"/>
          <w:lang w:val="en-US" w:eastAsia="zh-CN"/>
        </w:rPr>
        <w:t>同时</w:t>
      </w:r>
      <w:bookmarkEnd w:id="0"/>
      <w:r>
        <w:rPr>
          <w:rFonts w:hint="eastAsia"/>
          <w:szCs w:val="21"/>
          <w:lang w:val="en-US" w:eastAsia="zh-CN"/>
        </w:rPr>
        <w:t>，从大三实习开始我就一直从事跟开发有关的工作，这对于大数据开发具有独特的优势，因为无论是Hadoop，kafka，spark都是使用scala或java语言开发的。其对大数据项目的开发和性能调优都会回落到Java，Scala语言，甚至是操作系统，硬件，内存等计算机的基本组成。</w:t>
      </w:r>
    </w:p>
    <w:p>
      <w:pPr>
        <w:rPr>
          <w:rFonts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color w:val="008080"/>
          <w:szCs w:val="21"/>
        </w:rPr>
      </w:pPr>
      <w:r>
        <w:rPr>
          <w:rFonts w:hint="eastAsia"/>
          <w:color w:val="FFFFFF"/>
          <w:szCs w:val="21"/>
          <w:highlight w:val="darkCyan"/>
        </w:rPr>
        <w:t>___·</w:t>
      </w:r>
      <w:r>
        <w:rPr>
          <w:rFonts w:hint="eastAsia"/>
          <w:b/>
          <w:color w:val="FFFFFF"/>
          <w:szCs w:val="21"/>
          <w:highlight w:val="darkCyan"/>
        </w:rPr>
        <w:t>自我评价</w:t>
      </w:r>
      <w:r>
        <w:rPr>
          <w:rFonts w:hint="eastAsia"/>
          <w:color w:val="FFFFFF"/>
          <w:szCs w:val="21"/>
          <w:highlight w:val="darkCyan"/>
        </w:rPr>
        <w:t>·____</w:t>
      </w:r>
      <w:r>
        <w:rPr>
          <w:rFonts w:hint="eastAsia"/>
          <w:color w:val="008080"/>
          <w:szCs w:val="21"/>
        </w:rPr>
        <w:t>___________________________________________________________</w:t>
      </w:r>
    </w:p>
    <w:p>
      <w:pPr>
        <w:rPr>
          <w:rFonts w:hint="eastAsia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适应能力强、认真刻苦，不怕挫折，为人乐观积极向上，有责任感。沉稳理性，遇事镇定，积极寻求解决办法,专注工作，服从管理，注重效率，对于新事物具有很好的学习能力。</w:t>
      </w:r>
    </w:p>
    <w:p>
      <w:pPr>
        <w:rPr>
          <w:rFonts w:hint="eastAsia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 xml:space="preserve">第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- 2 -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页 共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2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93F51"/>
    <w:multiLevelType w:val="singleLevel"/>
    <w:tmpl w:val="97B93F5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80AFC7"/>
    <w:multiLevelType w:val="singleLevel"/>
    <w:tmpl w:val="FD80AFC7"/>
    <w:lvl w:ilvl="0" w:tentative="0">
      <w:start w:val="5"/>
      <w:numFmt w:val="upperLetter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52C24"/>
    <w:rsid w:val="000340F6"/>
    <w:rsid w:val="00055A16"/>
    <w:rsid w:val="000819B4"/>
    <w:rsid w:val="00084394"/>
    <w:rsid w:val="00090457"/>
    <w:rsid w:val="000C4999"/>
    <w:rsid w:val="000E7DCB"/>
    <w:rsid w:val="000F7B2B"/>
    <w:rsid w:val="00102BA8"/>
    <w:rsid w:val="001078ED"/>
    <w:rsid w:val="001200DE"/>
    <w:rsid w:val="00132FE9"/>
    <w:rsid w:val="0013505E"/>
    <w:rsid w:val="00164E6A"/>
    <w:rsid w:val="001752E4"/>
    <w:rsid w:val="00186502"/>
    <w:rsid w:val="001B3661"/>
    <w:rsid w:val="001B64A5"/>
    <w:rsid w:val="001C33E6"/>
    <w:rsid w:val="001D50D8"/>
    <w:rsid w:val="001D5E8F"/>
    <w:rsid w:val="001E3424"/>
    <w:rsid w:val="00225616"/>
    <w:rsid w:val="0025134F"/>
    <w:rsid w:val="0027786C"/>
    <w:rsid w:val="002A754F"/>
    <w:rsid w:val="002B0186"/>
    <w:rsid w:val="002C13D6"/>
    <w:rsid w:val="002F5392"/>
    <w:rsid w:val="00302ED4"/>
    <w:rsid w:val="00310B8C"/>
    <w:rsid w:val="00317E79"/>
    <w:rsid w:val="0032476A"/>
    <w:rsid w:val="00325E37"/>
    <w:rsid w:val="003453D1"/>
    <w:rsid w:val="00380A7C"/>
    <w:rsid w:val="003965AF"/>
    <w:rsid w:val="003A212F"/>
    <w:rsid w:val="003C21FE"/>
    <w:rsid w:val="003D6908"/>
    <w:rsid w:val="003F0ECF"/>
    <w:rsid w:val="003F5BEC"/>
    <w:rsid w:val="00407803"/>
    <w:rsid w:val="00462D63"/>
    <w:rsid w:val="00485192"/>
    <w:rsid w:val="004A0711"/>
    <w:rsid w:val="004B2FFD"/>
    <w:rsid w:val="004C7075"/>
    <w:rsid w:val="00512929"/>
    <w:rsid w:val="00512AC1"/>
    <w:rsid w:val="0051600B"/>
    <w:rsid w:val="00517575"/>
    <w:rsid w:val="00517F44"/>
    <w:rsid w:val="005365DE"/>
    <w:rsid w:val="005403CB"/>
    <w:rsid w:val="00547373"/>
    <w:rsid w:val="00566442"/>
    <w:rsid w:val="0057273A"/>
    <w:rsid w:val="0058384C"/>
    <w:rsid w:val="005C535B"/>
    <w:rsid w:val="005D01CC"/>
    <w:rsid w:val="005E1594"/>
    <w:rsid w:val="005E7247"/>
    <w:rsid w:val="005F55CD"/>
    <w:rsid w:val="006152C1"/>
    <w:rsid w:val="00624D48"/>
    <w:rsid w:val="00635782"/>
    <w:rsid w:val="00650B2D"/>
    <w:rsid w:val="00667183"/>
    <w:rsid w:val="0067787D"/>
    <w:rsid w:val="006C6F79"/>
    <w:rsid w:val="006D43A4"/>
    <w:rsid w:val="0071542F"/>
    <w:rsid w:val="00717C92"/>
    <w:rsid w:val="0074195E"/>
    <w:rsid w:val="00741F32"/>
    <w:rsid w:val="007525A4"/>
    <w:rsid w:val="00757FBA"/>
    <w:rsid w:val="0077380A"/>
    <w:rsid w:val="00793A2A"/>
    <w:rsid w:val="007B7641"/>
    <w:rsid w:val="007D0BD6"/>
    <w:rsid w:val="008059DC"/>
    <w:rsid w:val="00813A3E"/>
    <w:rsid w:val="00816789"/>
    <w:rsid w:val="008450D7"/>
    <w:rsid w:val="00860925"/>
    <w:rsid w:val="00860BCE"/>
    <w:rsid w:val="00890825"/>
    <w:rsid w:val="008A283F"/>
    <w:rsid w:val="008A7BA1"/>
    <w:rsid w:val="008C2591"/>
    <w:rsid w:val="008C4538"/>
    <w:rsid w:val="00900C3C"/>
    <w:rsid w:val="009056EF"/>
    <w:rsid w:val="00934428"/>
    <w:rsid w:val="00937C53"/>
    <w:rsid w:val="009547A5"/>
    <w:rsid w:val="009D10F0"/>
    <w:rsid w:val="009D345F"/>
    <w:rsid w:val="009D66AC"/>
    <w:rsid w:val="009D7EEA"/>
    <w:rsid w:val="009E0612"/>
    <w:rsid w:val="009E54FD"/>
    <w:rsid w:val="00A10DD8"/>
    <w:rsid w:val="00A157B3"/>
    <w:rsid w:val="00A2138E"/>
    <w:rsid w:val="00A2145A"/>
    <w:rsid w:val="00A226E7"/>
    <w:rsid w:val="00A917D1"/>
    <w:rsid w:val="00AA49F1"/>
    <w:rsid w:val="00AB4ED0"/>
    <w:rsid w:val="00AC17A1"/>
    <w:rsid w:val="00AD28ED"/>
    <w:rsid w:val="00AE7886"/>
    <w:rsid w:val="00B03765"/>
    <w:rsid w:val="00B11B03"/>
    <w:rsid w:val="00B11CA7"/>
    <w:rsid w:val="00B1618C"/>
    <w:rsid w:val="00B16A34"/>
    <w:rsid w:val="00B45D51"/>
    <w:rsid w:val="00B628D2"/>
    <w:rsid w:val="00B66A9E"/>
    <w:rsid w:val="00B81244"/>
    <w:rsid w:val="00BB5F9F"/>
    <w:rsid w:val="00BC0A57"/>
    <w:rsid w:val="00BE1DD8"/>
    <w:rsid w:val="00C002EE"/>
    <w:rsid w:val="00C362F3"/>
    <w:rsid w:val="00C42017"/>
    <w:rsid w:val="00C421FA"/>
    <w:rsid w:val="00C617F8"/>
    <w:rsid w:val="00C87FF5"/>
    <w:rsid w:val="00C92A76"/>
    <w:rsid w:val="00C9409C"/>
    <w:rsid w:val="00CB59E9"/>
    <w:rsid w:val="00CC0A10"/>
    <w:rsid w:val="00CC0B7A"/>
    <w:rsid w:val="00CD1D73"/>
    <w:rsid w:val="00D03E0B"/>
    <w:rsid w:val="00D03E16"/>
    <w:rsid w:val="00D1530D"/>
    <w:rsid w:val="00D65CA7"/>
    <w:rsid w:val="00DD6F73"/>
    <w:rsid w:val="00DE0FDA"/>
    <w:rsid w:val="00DF7E86"/>
    <w:rsid w:val="00E47C38"/>
    <w:rsid w:val="00E54DF8"/>
    <w:rsid w:val="00E83B9C"/>
    <w:rsid w:val="00EB1F7A"/>
    <w:rsid w:val="00EB2C63"/>
    <w:rsid w:val="00EC58B9"/>
    <w:rsid w:val="00ED3A70"/>
    <w:rsid w:val="00EE1F93"/>
    <w:rsid w:val="00EE78A9"/>
    <w:rsid w:val="00F22A4A"/>
    <w:rsid w:val="00F54965"/>
    <w:rsid w:val="00FB2541"/>
    <w:rsid w:val="00FB3F74"/>
    <w:rsid w:val="00FC3478"/>
    <w:rsid w:val="00FC39C8"/>
    <w:rsid w:val="00FD315B"/>
    <w:rsid w:val="00FD6955"/>
    <w:rsid w:val="00FE592E"/>
    <w:rsid w:val="00FF04BE"/>
    <w:rsid w:val="00FF6B99"/>
    <w:rsid w:val="17392767"/>
    <w:rsid w:val="33EC3D18"/>
    <w:rsid w:val="37303904"/>
    <w:rsid w:val="5A652C24"/>
    <w:rsid w:val="71DC4887"/>
    <w:rsid w:val="7B3538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oqiang.wang\AppData\Roaming\kingsoft\office6\templates\download\f305bcae-90f9-6909-ca14-782a87da38f4\&#20813;&#36153;&#36890;&#29992;&#27714;&#32844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免费通用求职简历.doc</Template>
  <Pages>2</Pages>
  <Words>695</Words>
  <Characters>1190</Characters>
  <Lines>10</Lines>
  <Paragraphs>2</Paragraphs>
  <TotalTime>59</TotalTime>
  <ScaleCrop>false</ScaleCrop>
  <LinksUpToDate>false</LinksUpToDate>
  <CharactersWithSpaces>1299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2019-11-26T12:47:00Z</dcterms:created>
  <dc:creator>佩服十年后的自己</dc:creator>
  <cp:lastModifiedBy>佩服十年后的自己</cp:lastModifiedBy>
  <dcterms:modified xsi:type="dcterms:W3CDTF">2020-01-05T09:26:07Z</dcterms:modified>
  <dc:title>简  历</dc:title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